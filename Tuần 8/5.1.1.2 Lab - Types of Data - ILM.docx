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13118" w14:textId="3E6E7E09" w:rsidR="0002636A" w:rsidRDefault="00975174" w:rsidP="00A57DFF">
      <w:pPr>
        <w:pStyle w:val="BodyTextL25"/>
        <w:rPr>
          <w:rStyle w:val="LabTitleInstVersred"/>
          <w:b w:val="0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8E4F3F">
        <w:t>Types of Data</w:t>
      </w:r>
      <w:r w:rsidR="00BB4259" w:rsidRPr="00FD4A68">
        <w:rPr>
          <w:rStyle w:val="LabTitleInstVersred"/>
        </w:rPr>
        <w:t xml:space="preserve"> </w:t>
      </w:r>
    </w:p>
    <w:p w14:paraId="1EB7E48C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0FC792AC" w14:textId="77777777" w:rsidR="00BB4259" w:rsidRPr="00BB4259" w:rsidRDefault="00194A2D" w:rsidP="00BB4259">
      <w:pPr>
        <w:pStyle w:val="ReflectionQ"/>
        <w:numPr>
          <w:ilvl w:val="0"/>
          <w:numId w:val="0"/>
        </w:numPr>
        <w:rPr>
          <w:sz w:val="24"/>
        </w:rPr>
      </w:pPr>
      <w:r>
        <w:t xml:space="preserve">Select 3 or 4 “non-traditional” objects or places that could now contain sensors. List the types of data that could be collected by the sensors. Determine if any of </w:t>
      </w:r>
      <w:r w:rsidR="001928D4">
        <w:t>the collected data is sensitive</w:t>
      </w:r>
      <w:r>
        <w:t>.</w:t>
      </w:r>
    </w:p>
    <w:p w14:paraId="765292B8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58D38C90" w14:textId="77777777" w:rsidR="00737EEE" w:rsidRDefault="003E52A0" w:rsidP="00737EEE">
      <w:pPr>
        <w:pStyle w:val="BodyTextL25"/>
      </w:pPr>
      <w:r>
        <w:t xml:space="preserve">It is important to </w:t>
      </w:r>
      <w:r w:rsidR="00194A2D">
        <w:t>recognize where sensors are being used in our world today and what type</w:t>
      </w:r>
      <w:r w:rsidR="00002420">
        <w:t>s</w:t>
      </w:r>
      <w:r w:rsidR="00194A2D">
        <w:t xml:space="preserve"> of data they are collecting.  We need to determine i</w:t>
      </w:r>
      <w:r w:rsidR="00002420">
        <w:t>f</w:t>
      </w:r>
      <w:r w:rsidR="00194A2D">
        <w:t xml:space="preserve"> the collected data is sensitive in nature.  </w:t>
      </w:r>
      <w:r w:rsidR="001928D4">
        <w:t>If it is sensitive, is it PII or who might benefit from stealing it?</w:t>
      </w:r>
    </w:p>
    <w:p w14:paraId="46C4438F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72609738" w14:textId="77777777" w:rsidR="0002636A" w:rsidRDefault="00194A2D" w:rsidP="0002636A">
      <w:pPr>
        <w:pStyle w:val="Bulletlevel1"/>
      </w:pPr>
      <w:r>
        <w:t>none</w:t>
      </w:r>
    </w:p>
    <w:p w14:paraId="7E962A1D" w14:textId="080ADC86" w:rsidR="008B48F0" w:rsidRPr="00D36116" w:rsidRDefault="00194A2D" w:rsidP="00D36116">
      <w:pPr>
        <w:pStyle w:val="StepHead"/>
      </w:pPr>
      <w:r>
        <w:t xml:space="preserve">Select </w:t>
      </w:r>
      <w:r w:rsidR="00461188">
        <w:t>1 or 2 more</w:t>
      </w:r>
      <w:r>
        <w:t xml:space="preserve"> objects or places that </w:t>
      </w:r>
      <w:r w:rsidR="00461188">
        <w:t xml:space="preserve">already (or </w:t>
      </w:r>
      <w:r w:rsidR="000F5154">
        <w:t>could</w:t>
      </w:r>
      <w:r w:rsidR="00461188">
        <w:t>)</w:t>
      </w:r>
      <w:r>
        <w:t xml:space="preserve"> contain sensors.</w:t>
      </w:r>
      <w:r>
        <w:br/>
      </w:r>
      <w:r w:rsidRPr="001928D4">
        <w:rPr>
          <w:b w:val="0"/>
        </w:rPr>
        <w:br/>
        <w:t xml:space="preserve">1&gt; </w:t>
      </w:r>
      <w:r w:rsidR="00EA3B96">
        <w:rPr>
          <w:b w:val="0"/>
        </w:rPr>
        <w:t>car GPS</w:t>
      </w:r>
      <w:r w:rsidR="00461188">
        <w:rPr>
          <w:b w:val="0"/>
        </w:rPr>
        <w:br/>
      </w:r>
      <w:r w:rsidRPr="001928D4">
        <w:rPr>
          <w:b w:val="0"/>
        </w:rPr>
        <w:br/>
        <w:t xml:space="preserve">2&gt; </w:t>
      </w:r>
      <w:r w:rsidR="00461188">
        <w:rPr>
          <w:b w:val="0"/>
        </w:rPr>
        <w:t>fitness wristband (</w:t>
      </w:r>
      <w:r w:rsidR="00002420">
        <w:rPr>
          <w:b w:val="0"/>
        </w:rPr>
        <w:t xml:space="preserve">eg. </w:t>
      </w:r>
      <w:r w:rsidR="00461188">
        <w:rPr>
          <w:b w:val="0"/>
        </w:rPr>
        <w:t xml:space="preserve">FitBit) </w:t>
      </w:r>
      <w:r w:rsidR="00A57DFF">
        <w:rPr>
          <w:b w:val="0"/>
        </w:rPr>
        <w:br/>
      </w:r>
      <w:r w:rsidR="00A57DFF">
        <w:rPr>
          <w:b w:val="0"/>
        </w:rPr>
        <w:br/>
        <w:t xml:space="preserve">3&gt; </w:t>
      </w:r>
      <w:r w:rsidR="00A57DFF" w:rsidRPr="00A57DFF">
        <w:rPr>
          <w:b w:val="0"/>
          <w:color w:val="FF0000"/>
        </w:rPr>
        <w:t>smart phone</w:t>
      </w:r>
      <w:r w:rsidR="00E37A9D">
        <w:rPr>
          <w:b w:val="0"/>
        </w:rPr>
        <w:br/>
      </w:r>
      <w:r w:rsidR="00E37A9D">
        <w:rPr>
          <w:b w:val="0"/>
        </w:rPr>
        <w:br/>
        <w:t>4&gt;smart camera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3600"/>
        <w:gridCol w:w="1436"/>
        <w:gridCol w:w="2429"/>
      </w:tblGrid>
      <w:tr w:rsidR="00194A2D" w14:paraId="10CF7355" w14:textId="77777777" w:rsidTr="002C5183">
        <w:tc>
          <w:tcPr>
            <w:tcW w:w="2245" w:type="dxa"/>
            <w:shd w:val="clear" w:color="auto" w:fill="DDD9C3" w:themeFill="background2" w:themeFillShade="E6"/>
          </w:tcPr>
          <w:p w14:paraId="602D891A" w14:textId="2FE6021A" w:rsidR="00194A2D" w:rsidRDefault="00194A2D" w:rsidP="005279B8">
            <w:pPr>
              <w:pStyle w:val="BodyTextL25"/>
              <w:ind w:left="0"/>
              <w:jc w:val="center"/>
            </w:pPr>
            <w:r>
              <w:t xml:space="preserve">List types of data that could be collected from </w:t>
            </w:r>
            <w:r w:rsidR="00002420">
              <w:t>entry 1</w:t>
            </w:r>
            <w:r w:rsidR="002239DF">
              <w:t xml:space="preserve"> </w:t>
            </w:r>
            <w:r w:rsidR="00002420">
              <w:t>or 2, and entry 3 or 4</w:t>
            </w:r>
            <w:r>
              <w:t xml:space="preserve"> </w:t>
            </w:r>
            <w:r w:rsidR="00002420">
              <w:t xml:space="preserve">of the </w:t>
            </w:r>
            <w:r w:rsidR="000F5154">
              <w:t>sensors from</w:t>
            </w:r>
            <w:r>
              <w:t xml:space="preserve"> aboveSensor</w:t>
            </w:r>
          </w:p>
        </w:tc>
        <w:tc>
          <w:tcPr>
            <w:tcW w:w="3600" w:type="dxa"/>
            <w:shd w:val="clear" w:color="auto" w:fill="DDD9C3" w:themeFill="background2" w:themeFillShade="E6"/>
          </w:tcPr>
          <w:p w14:paraId="4DF1A28E" w14:textId="77777777" w:rsidR="00194A2D" w:rsidRDefault="00194A2D" w:rsidP="005279B8">
            <w:pPr>
              <w:pStyle w:val="BodyTextL25"/>
              <w:ind w:left="0"/>
              <w:jc w:val="center"/>
            </w:pPr>
            <w:r>
              <w:t>Type of Data</w:t>
            </w:r>
          </w:p>
        </w:tc>
        <w:tc>
          <w:tcPr>
            <w:tcW w:w="1436" w:type="dxa"/>
            <w:shd w:val="clear" w:color="auto" w:fill="DDD9C3" w:themeFill="background2" w:themeFillShade="E6"/>
          </w:tcPr>
          <w:p w14:paraId="49F601F2" w14:textId="77777777" w:rsidR="00194A2D" w:rsidRDefault="00194A2D" w:rsidP="005279B8">
            <w:pPr>
              <w:pStyle w:val="BodyTextL25"/>
              <w:ind w:left="0"/>
              <w:jc w:val="center"/>
            </w:pPr>
            <w:r>
              <w:t>Sensitive?</w:t>
            </w:r>
            <w:r w:rsidR="00002420">
              <w:br/>
              <w:t>PII?</w:t>
            </w:r>
          </w:p>
        </w:tc>
        <w:tc>
          <w:tcPr>
            <w:tcW w:w="2429" w:type="dxa"/>
            <w:shd w:val="clear" w:color="auto" w:fill="DDD9C3" w:themeFill="background2" w:themeFillShade="E6"/>
          </w:tcPr>
          <w:p w14:paraId="7DB56B04" w14:textId="77777777" w:rsidR="00194A2D" w:rsidRDefault="005279B8" w:rsidP="005279B8">
            <w:pPr>
              <w:pStyle w:val="BodyTextL25"/>
              <w:ind w:left="0"/>
              <w:jc w:val="center"/>
            </w:pPr>
            <w:r>
              <w:t>Useful to:</w:t>
            </w:r>
          </w:p>
          <w:p w14:paraId="33D76AF2" w14:textId="77777777" w:rsidR="005279B8" w:rsidRDefault="005279B8" w:rsidP="005279B8">
            <w:pPr>
              <w:pStyle w:val="BodyTextL25"/>
              <w:ind w:left="0"/>
              <w:jc w:val="center"/>
            </w:pPr>
            <w:r>
              <w:t>Hackers</w:t>
            </w:r>
          </w:p>
          <w:p w14:paraId="6A2E8E5E" w14:textId="77777777" w:rsidR="005279B8" w:rsidRDefault="005279B8" w:rsidP="005279B8">
            <w:pPr>
              <w:pStyle w:val="BodyTextL25"/>
              <w:ind w:left="0"/>
              <w:jc w:val="center"/>
            </w:pPr>
            <w:r>
              <w:t>Companies</w:t>
            </w:r>
          </w:p>
          <w:p w14:paraId="17189ECB" w14:textId="77777777" w:rsidR="005279B8" w:rsidRDefault="005279B8" w:rsidP="005279B8">
            <w:pPr>
              <w:pStyle w:val="BodyTextL25"/>
              <w:ind w:left="0"/>
              <w:jc w:val="center"/>
            </w:pPr>
            <w:r>
              <w:t>Government</w:t>
            </w:r>
          </w:p>
          <w:p w14:paraId="269081C7" w14:textId="77777777" w:rsidR="005279B8" w:rsidRDefault="005279B8" w:rsidP="005279B8">
            <w:pPr>
              <w:pStyle w:val="BodyTextL25"/>
              <w:ind w:left="0"/>
              <w:jc w:val="center"/>
            </w:pPr>
            <w:r>
              <w:t>Cities</w:t>
            </w:r>
          </w:p>
        </w:tc>
      </w:tr>
      <w:tr w:rsidR="00194A2D" w14:paraId="62C89FEB" w14:textId="77777777" w:rsidTr="002C5183">
        <w:tc>
          <w:tcPr>
            <w:tcW w:w="2245" w:type="dxa"/>
          </w:tcPr>
          <w:p w14:paraId="018834A9" w14:textId="2A8D47FB" w:rsidR="00194A2D" w:rsidRDefault="00E37A9D" w:rsidP="00194A2D">
            <w:pPr>
              <w:pStyle w:val="BodyTextL25"/>
              <w:ind w:left="0"/>
            </w:pPr>
            <w:r>
              <w:t>Car GPS</w:t>
            </w:r>
          </w:p>
        </w:tc>
        <w:tc>
          <w:tcPr>
            <w:tcW w:w="3600" w:type="dxa"/>
          </w:tcPr>
          <w:p w14:paraId="6158F462" w14:textId="3D3DE485" w:rsidR="00194A2D" w:rsidRDefault="00E37A9D" w:rsidP="00194A2D">
            <w:pPr>
              <w:pStyle w:val="BodyTextL25"/>
              <w:ind w:left="0"/>
            </w:pPr>
            <w:r>
              <w:t>Vị trí</w:t>
            </w:r>
          </w:p>
        </w:tc>
        <w:tc>
          <w:tcPr>
            <w:tcW w:w="1436" w:type="dxa"/>
          </w:tcPr>
          <w:p w14:paraId="2CA44E43" w14:textId="729985DE" w:rsidR="00194A2D" w:rsidRDefault="00E37A9D" w:rsidP="00194A2D">
            <w:pPr>
              <w:pStyle w:val="BodyTextL25"/>
              <w:ind w:left="0"/>
            </w:pPr>
            <w:r>
              <w:t>Sensitive</w:t>
            </w:r>
          </w:p>
        </w:tc>
        <w:tc>
          <w:tcPr>
            <w:tcW w:w="2429" w:type="dxa"/>
          </w:tcPr>
          <w:p w14:paraId="365B2C8B" w14:textId="4F2DC938" w:rsidR="00194A2D" w:rsidRDefault="00E37A9D" w:rsidP="00E37A9D">
            <w:pPr>
              <w:pStyle w:val="BodyTextL25"/>
              <w:ind w:left="0"/>
            </w:pPr>
            <w:r>
              <w:t>Hacker, Government</w:t>
            </w:r>
          </w:p>
        </w:tc>
      </w:tr>
      <w:tr w:rsidR="00194A2D" w14:paraId="7B295A7E" w14:textId="77777777" w:rsidTr="002C5183">
        <w:tc>
          <w:tcPr>
            <w:tcW w:w="2245" w:type="dxa"/>
          </w:tcPr>
          <w:p w14:paraId="45ABE8E4" w14:textId="3698387E" w:rsidR="00194A2D" w:rsidRDefault="00E37A9D" w:rsidP="00194A2D">
            <w:pPr>
              <w:pStyle w:val="BodyTextL25"/>
              <w:ind w:left="0"/>
            </w:pPr>
            <w:r>
              <w:t>Car GPS</w:t>
            </w:r>
          </w:p>
        </w:tc>
        <w:tc>
          <w:tcPr>
            <w:tcW w:w="3600" w:type="dxa"/>
          </w:tcPr>
          <w:p w14:paraId="6F124998" w14:textId="08BC16D7" w:rsidR="00194A2D" w:rsidRDefault="00E37A9D" w:rsidP="00194A2D">
            <w:pPr>
              <w:pStyle w:val="BodyTextL25"/>
              <w:ind w:left="0"/>
            </w:pPr>
            <w:r>
              <w:t>Tốc độ</w:t>
            </w:r>
          </w:p>
        </w:tc>
        <w:tc>
          <w:tcPr>
            <w:tcW w:w="1436" w:type="dxa"/>
          </w:tcPr>
          <w:p w14:paraId="2B9E3319" w14:textId="1100D2CC" w:rsidR="00194A2D" w:rsidRDefault="00E37A9D" w:rsidP="00194A2D">
            <w:pPr>
              <w:pStyle w:val="BodyTextL25"/>
              <w:ind w:left="0"/>
            </w:pPr>
            <w:r>
              <w:t>PII</w:t>
            </w:r>
          </w:p>
        </w:tc>
        <w:tc>
          <w:tcPr>
            <w:tcW w:w="2429" w:type="dxa"/>
          </w:tcPr>
          <w:p w14:paraId="6F1B08B1" w14:textId="77777777" w:rsidR="00194A2D" w:rsidRDefault="00194A2D" w:rsidP="00194A2D">
            <w:pPr>
              <w:pStyle w:val="BodyTextL25"/>
              <w:ind w:left="0"/>
            </w:pPr>
          </w:p>
        </w:tc>
      </w:tr>
      <w:tr w:rsidR="00194A2D" w14:paraId="1B76F082" w14:textId="77777777" w:rsidTr="002C5183">
        <w:tc>
          <w:tcPr>
            <w:tcW w:w="2245" w:type="dxa"/>
          </w:tcPr>
          <w:p w14:paraId="7C819F10" w14:textId="6E0D99D7" w:rsidR="00194A2D" w:rsidRDefault="00E37A9D" w:rsidP="00194A2D">
            <w:pPr>
              <w:pStyle w:val="BodyTextL25"/>
              <w:ind w:left="0"/>
            </w:pPr>
            <w:r>
              <w:t>Smart phone</w:t>
            </w:r>
          </w:p>
        </w:tc>
        <w:tc>
          <w:tcPr>
            <w:tcW w:w="3600" w:type="dxa"/>
          </w:tcPr>
          <w:p w14:paraId="13C01C6E" w14:textId="6ACD7502" w:rsidR="00194A2D" w:rsidRDefault="00E37A9D" w:rsidP="00194A2D">
            <w:pPr>
              <w:pStyle w:val="BodyTextL25"/>
              <w:ind w:left="0"/>
            </w:pPr>
            <w:r>
              <w:t>Thông tin cá nhân</w:t>
            </w:r>
          </w:p>
        </w:tc>
        <w:tc>
          <w:tcPr>
            <w:tcW w:w="1436" w:type="dxa"/>
          </w:tcPr>
          <w:p w14:paraId="4C0F65ED" w14:textId="3E26921A" w:rsidR="00194A2D" w:rsidRDefault="00E37A9D" w:rsidP="00194A2D">
            <w:pPr>
              <w:pStyle w:val="BodyTextL25"/>
              <w:ind w:left="0"/>
            </w:pPr>
            <w:r>
              <w:t>PII</w:t>
            </w:r>
          </w:p>
        </w:tc>
        <w:tc>
          <w:tcPr>
            <w:tcW w:w="2429" w:type="dxa"/>
          </w:tcPr>
          <w:p w14:paraId="05C61742" w14:textId="0564BE64" w:rsidR="00194A2D" w:rsidRDefault="00E37A9D" w:rsidP="00194A2D">
            <w:pPr>
              <w:pStyle w:val="BodyTextL25"/>
              <w:ind w:left="0"/>
            </w:pPr>
            <w:r>
              <w:t>Hacker, Companies, Government</w:t>
            </w:r>
          </w:p>
        </w:tc>
      </w:tr>
      <w:tr w:rsidR="00194A2D" w14:paraId="08FCCED5" w14:textId="77777777" w:rsidTr="002C5183">
        <w:tc>
          <w:tcPr>
            <w:tcW w:w="2245" w:type="dxa"/>
          </w:tcPr>
          <w:p w14:paraId="3CF5612D" w14:textId="4145E8AF" w:rsidR="00194A2D" w:rsidRDefault="00E37A9D" w:rsidP="00194A2D">
            <w:pPr>
              <w:pStyle w:val="BodyTextL25"/>
              <w:ind w:left="0"/>
            </w:pPr>
            <w:r>
              <w:t>Smart phone</w:t>
            </w:r>
          </w:p>
        </w:tc>
        <w:tc>
          <w:tcPr>
            <w:tcW w:w="3600" w:type="dxa"/>
          </w:tcPr>
          <w:p w14:paraId="2C9DCCCC" w14:textId="31FC659B" w:rsidR="00194A2D" w:rsidRDefault="00E37A9D" w:rsidP="00194A2D">
            <w:pPr>
              <w:pStyle w:val="BodyTextL25"/>
              <w:ind w:left="0"/>
            </w:pPr>
            <w:r>
              <w:t>Vân tay, võng mạc</w:t>
            </w:r>
          </w:p>
        </w:tc>
        <w:tc>
          <w:tcPr>
            <w:tcW w:w="1436" w:type="dxa"/>
          </w:tcPr>
          <w:p w14:paraId="3CC67298" w14:textId="7CFBB88C" w:rsidR="00194A2D" w:rsidRDefault="00E37A9D" w:rsidP="00194A2D">
            <w:pPr>
              <w:pStyle w:val="BodyTextL25"/>
              <w:ind w:left="0"/>
            </w:pPr>
            <w:r>
              <w:t>Sensitive</w:t>
            </w:r>
          </w:p>
        </w:tc>
        <w:tc>
          <w:tcPr>
            <w:tcW w:w="2429" w:type="dxa"/>
          </w:tcPr>
          <w:p w14:paraId="24270BCF" w14:textId="7344AF9D" w:rsidR="00194A2D" w:rsidRDefault="002C5183" w:rsidP="00194A2D">
            <w:pPr>
              <w:pStyle w:val="BodyTextL25"/>
              <w:ind w:left="0"/>
            </w:pPr>
            <w:r>
              <w:t>Hacker</w:t>
            </w:r>
          </w:p>
        </w:tc>
      </w:tr>
      <w:tr w:rsidR="002C5183" w14:paraId="6E3CAE33" w14:textId="77777777" w:rsidTr="002C5183">
        <w:tc>
          <w:tcPr>
            <w:tcW w:w="2245" w:type="dxa"/>
          </w:tcPr>
          <w:p w14:paraId="6597718E" w14:textId="2417FBA5" w:rsidR="002C5183" w:rsidRDefault="002C5183" w:rsidP="00194A2D">
            <w:pPr>
              <w:pStyle w:val="BodyTextL25"/>
              <w:ind w:left="0"/>
            </w:pPr>
            <w:r>
              <w:t>Smart phone</w:t>
            </w:r>
          </w:p>
        </w:tc>
        <w:tc>
          <w:tcPr>
            <w:tcW w:w="3600" w:type="dxa"/>
          </w:tcPr>
          <w:p w14:paraId="7DEC4CEB" w14:textId="471DBDE9" w:rsidR="002C5183" w:rsidRDefault="002C5183" w:rsidP="00194A2D">
            <w:pPr>
              <w:pStyle w:val="BodyTextL25"/>
              <w:ind w:left="0"/>
            </w:pPr>
            <w:r>
              <w:t>account</w:t>
            </w:r>
          </w:p>
        </w:tc>
        <w:tc>
          <w:tcPr>
            <w:tcW w:w="1436" w:type="dxa"/>
          </w:tcPr>
          <w:p w14:paraId="6D4FC8A2" w14:textId="786295A1" w:rsidR="002C5183" w:rsidRDefault="002C5183" w:rsidP="00194A2D">
            <w:pPr>
              <w:pStyle w:val="BodyTextL25"/>
              <w:ind w:left="0"/>
            </w:pPr>
            <w:r>
              <w:t>Sensitive</w:t>
            </w:r>
          </w:p>
        </w:tc>
        <w:tc>
          <w:tcPr>
            <w:tcW w:w="2429" w:type="dxa"/>
          </w:tcPr>
          <w:p w14:paraId="28D0D308" w14:textId="2D120D34" w:rsidR="002C5183" w:rsidRDefault="002C5183" w:rsidP="00194A2D">
            <w:pPr>
              <w:pStyle w:val="BodyTextL25"/>
              <w:ind w:left="0"/>
            </w:pPr>
            <w:r>
              <w:t>Hacker, Companies</w:t>
            </w:r>
            <w:bookmarkStart w:id="0" w:name="_GoBack"/>
            <w:bookmarkEnd w:id="0"/>
          </w:p>
        </w:tc>
      </w:tr>
      <w:tr w:rsidR="002C5183" w14:paraId="3CD149C1" w14:textId="77777777" w:rsidTr="002C5183">
        <w:tc>
          <w:tcPr>
            <w:tcW w:w="2245" w:type="dxa"/>
          </w:tcPr>
          <w:p w14:paraId="28F3C1A1" w14:textId="1A31F8AD" w:rsidR="002C5183" w:rsidRDefault="002C5183" w:rsidP="00194A2D">
            <w:pPr>
              <w:pStyle w:val="BodyTextL25"/>
              <w:ind w:left="0"/>
            </w:pPr>
            <w:r>
              <w:t>Fitness wristband</w:t>
            </w:r>
          </w:p>
        </w:tc>
        <w:tc>
          <w:tcPr>
            <w:tcW w:w="3600" w:type="dxa"/>
          </w:tcPr>
          <w:p w14:paraId="2A5814EE" w14:textId="0A1DD121" w:rsidR="002C5183" w:rsidRDefault="002C5183" w:rsidP="00194A2D">
            <w:pPr>
              <w:pStyle w:val="BodyTextL25"/>
              <w:ind w:left="0"/>
            </w:pPr>
            <w:r>
              <w:t>Nhịp tim</w:t>
            </w:r>
          </w:p>
        </w:tc>
        <w:tc>
          <w:tcPr>
            <w:tcW w:w="1436" w:type="dxa"/>
          </w:tcPr>
          <w:p w14:paraId="1027C754" w14:textId="34EC8F05" w:rsidR="002C5183" w:rsidRDefault="002C5183" w:rsidP="00194A2D">
            <w:pPr>
              <w:pStyle w:val="BodyTextL25"/>
              <w:ind w:left="0"/>
            </w:pPr>
            <w:r>
              <w:t>PII</w:t>
            </w:r>
          </w:p>
        </w:tc>
        <w:tc>
          <w:tcPr>
            <w:tcW w:w="2429" w:type="dxa"/>
          </w:tcPr>
          <w:p w14:paraId="6116A553" w14:textId="311F4325" w:rsidR="002C5183" w:rsidRDefault="002C5183" w:rsidP="00E37A9D">
            <w:pPr>
              <w:pStyle w:val="BodyTextL25"/>
              <w:ind w:left="0"/>
            </w:pPr>
            <w:r>
              <w:t>Doctors</w:t>
            </w:r>
          </w:p>
        </w:tc>
      </w:tr>
      <w:tr w:rsidR="002C5183" w14:paraId="1FB796B9" w14:textId="77777777" w:rsidTr="002C5183">
        <w:tc>
          <w:tcPr>
            <w:tcW w:w="2245" w:type="dxa"/>
          </w:tcPr>
          <w:p w14:paraId="44073A78" w14:textId="5F52CEF6" w:rsidR="002C5183" w:rsidRDefault="002C5183" w:rsidP="00194A2D">
            <w:pPr>
              <w:pStyle w:val="BodyTextL25"/>
              <w:ind w:left="0"/>
            </w:pPr>
            <w:r>
              <w:t>Fitness wristband</w:t>
            </w:r>
          </w:p>
        </w:tc>
        <w:tc>
          <w:tcPr>
            <w:tcW w:w="3600" w:type="dxa"/>
          </w:tcPr>
          <w:p w14:paraId="645AE0C3" w14:textId="06DAAF14" w:rsidR="002C5183" w:rsidRDefault="002C5183" w:rsidP="00194A2D">
            <w:pPr>
              <w:pStyle w:val="BodyTextL25"/>
              <w:ind w:left="0"/>
            </w:pPr>
            <w:r>
              <w:t>Số bước chân</w:t>
            </w:r>
          </w:p>
        </w:tc>
        <w:tc>
          <w:tcPr>
            <w:tcW w:w="1436" w:type="dxa"/>
          </w:tcPr>
          <w:p w14:paraId="0D6D8A82" w14:textId="298B8312" w:rsidR="002C5183" w:rsidRDefault="002C5183" w:rsidP="00194A2D">
            <w:pPr>
              <w:pStyle w:val="BodyTextL25"/>
              <w:ind w:left="0"/>
            </w:pPr>
            <w:r>
              <w:t>PII</w:t>
            </w:r>
          </w:p>
        </w:tc>
        <w:tc>
          <w:tcPr>
            <w:tcW w:w="2429" w:type="dxa"/>
          </w:tcPr>
          <w:p w14:paraId="3E6765C2" w14:textId="1DA318CA" w:rsidR="002C5183" w:rsidRDefault="002C5183" w:rsidP="00194A2D">
            <w:pPr>
              <w:pStyle w:val="BodyTextL25"/>
              <w:ind w:left="0"/>
            </w:pPr>
            <w:r>
              <w:t>Doctors, myself</w:t>
            </w:r>
          </w:p>
        </w:tc>
      </w:tr>
      <w:tr w:rsidR="002C5183" w14:paraId="2CC7153A" w14:textId="77777777" w:rsidTr="002C5183">
        <w:tc>
          <w:tcPr>
            <w:tcW w:w="2245" w:type="dxa"/>
          </w:tcPr>
          <w:p w14:paraId="611E097A" w14:textId="57D568B8" w:rsidR="002C5183" w:rsidRDefault="002C5183" w:rsidP="00194A2D">
            <w:pPr>
              <w:pStyle w:val="BodyTextL25"/>
              <w:ind w:left="0"/>
            </w:pPr>
            <w:r>
              <w:lastRenderedPageBreak/>
              <w:t>Smart camera</w:t>
            </w:r>
          </w:p>
        </w:tc>
        <w:tc>
          <w:tcPr>
            <w:tcW w:w="3600" w:type="dxa"/>
          </w:tcPr>
          <w:p w14:paraId="585E7818" w14:textId="14FAAFF6" w:rsidR="002C5183" w:rsidRDefault="002C5183" w:rsidP="00194A2D">
            <w:pPr>
              <w:pStyle w:val="BodyTextL25"/>
              <w:ind w:left="0"/>
            </w:pPr>
            <w:r>
              <w:t>Hình ảnh</w:t>
            </w:r>
          </w:p>
        </w:tc>
        <w:tc>
          <w:tcPr>
            <w:tcW w:w="1436" w:type="dxa"/>
          </w:tcPr>
          <w:p w14:paraId="3B320457" w14:textId="06FECD8B" w:rsidR="002C5183" w:rsidRDefault="002C5183" w:rsidP="00194A2D">
            <w:pPr>
              <w:pStyle w:val="BodyTextL25"/>
              <w:ind w:left="0"/>
            </w:pPr>
            <w:r>
              <w:t>Sensitive</w:t>
            </w:r>
          </w:p>
        </w:tc>
        <w:tc>
          <w:tcPr>
            <w:tcW w:w="2429" w:type="dxa"/>
          </w:tcPr>
          <w:p w14:paraId="08DD4C5C" w14:textId="773F7358" w:rsidR="002C5183" w:rsidRDefault="002C5183" w:rsidP="00194A2D">
            <w:pPr>
              <w:pStyle w:val="BodyTextL25"/>
              <w:ind w:left="0"/>
            </w:pPr>
            <w:r>
              <w:t>Hacker, Government</w:t>
            </w:r>
          </w:p>
        </w:tc>
      </w:tr>
      <w:tr w:rsidR="002C5183" w14:paraId="7030A326" w14:textId="77777777" w:rsidTr="002C5183">
        <w:tc>
          <w:tcPr>
            <w:tcW w:w="2245" w:type="dxa"/>
          </w:tcPr>
          <w:p w14:paraId="4317B48B" w14:textId="77777777" w:rsidR="002C5183" w:rsidRDefault="002C5183" w:rsidP="000D3BBC">
            <w:pPr>
              <w:pStyle w:val="BodyTextL25"/>
              <w:ind w:left="0"/>
            </w:pPr>
            <w:r>
              <w:t>Smart camera</w:t>
            </w:r>
          </w:p>
        </w:tc>
        <w:tc>
          <w:tcPr>
            <w:tcW w:w="3600" w:type="dxa"/>
          </w:tcPr>
          <w:p w14:paraId="7F760AEA" w14:textId="0CD58AEE" w:rsidR="002C5183" w:rsidRDefault="002C5183" w:rsidP="000D3BBC">
            <w:pPr>
              <w:pStyle w:val="BodyTextL25"/>
              <w:ind w:left="0"/>
            </w:pPr>
            <w:r>
              <w:t>Clip</w:t>
            </w:r>
          </w:p>
        </w:tc>
        <w:tc>
          <w:tcPr>
            <w:tcW w:w="1436" w:type="dxa"/>
          </w:tcPr>
          <w:p w14:paraId="6E8DABB7" w14:textId="77777777" w:rsidR="002C5183" w:rsidRDefault="002C5183" w:rsidP="000D3BBC">
            <w:pPr>
              <w:pStyle w:val="BodyTextL25"/>
              <w:ind w:left="0"/>
            </w:pPr>
            <w:r>
              <w:t>Sensitive</w:t>
            </w:r>
          </w:p>
        </w:tc>
        <w:tc>
          <w:tcPr>
            <w:tcW w:w="2429" w:type="dxa"/>
          </w:tcPr>
          <w:p w14:paraId="4C017D4C" w14:textId="4F199939" w:rsidR="002C5183" w:rsidRDefault="002C5183" w:rsidP="000D3BBC">
            <w:pPr>
              <w:pStyle w:val="BodyTextL25"/>
              <w:ind w:left="0"/>
            </w:pPr>
            <w:r>
              <w:t>Hacker</w:t>
            </w:r>
            <w:r>
              <w:t xml:space="preserve">, </w:t>
            </w:r>
            <w:r>
              <w:t>Government</w:t>
            </w:r>
          </w:p>
        </w:tc>
      </w:tr>
    </w:tbl>
    <w:p w14:paraId="664DD8E6" w14:textId="77777777" w:rsidR="00194A2D" w:rsidRPr="00194A2D" w:rsidRDefault="00194A2D" w:rsidP="00194A2D">
      <w:pPr>
        <w:pStyle w:val="BodyTextL25"/>
      </w:pPr>
    </w:p>
    <w:sectPr w:rsidR="00194A2D" w:rsidRPr="00194A2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B853F" w14:textId="77777777" w:rsidR="00F825E5" w:rsidRDefault="00F825E5" w:rsidP="008627DF">
      <w:pPr>
        <w:spacing w:after="0" w:line="240" w:lineRule="auto"/>
      </w:pPr>
      <w:r>
        <w:separator/>
      </w:r>
    </w:p>
    <w:p w14:paraId="46B39FB2" w14:textId="77777777" w:rsidR="00F825E5" w:rsidRDefault="00F825E5"/>
  </w:endnote>
  <w:endnote w:type="continuationSeparator" w:id="0">
    <w:p w14:paraId="192C101F" w14:textId="77777777" w:rsidR="00F825E5" w:rsidRDefault="00F825E5" w:rsidP="008627DF">
      <w:pPr>
        <w:spacing w:after="0" w:line="240" w:lineRule="auto"/>
      </w:pPr>
      <w:r>
        <w:continuationSeparator/>
      </w:r>
    </w:p>
    <w:p w14:paraId="4A7330FB" w14:textId="77777777" w:rsidR="00F825E5" w:rsidRDefault="00F82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3F9C0" w14:textId="3B1E8935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A57DFF">
      <w:rPr>
        <w:noProof/>
      </w:rPr>
      <w:t>2020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C5183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C5183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1779E" w14:textId="565741E9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A57DFF">
      <w:rPr>
        <w:noProof/>
      </w:rPr>
      <w:t>2020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2C518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2C5183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25EF1" w14:textId="77777777" w:rsidR="00F825E5" w:rsidRDefault="00F825E5" w:rsidP="008627DF">
      <w:pPr>
        <w:spacing w:after="0" w:line="240" w:lineRule="auto"/>
      </w:pPr>
      <w:r>
        <w:separator/>
      </w:r>
    </w:p>
    <w:p w14:paraId="4AB138E3" w14:textId="77777777" w:rsidR="00F825E5" w:rsidRDefault="00F825E5"/>
  </w:footnote>
  <w:footnote w:type="continuationSeparator" w:id="0">
    <w:p w14:paraId="36254244" w14:textId="77777777" w:rsidR="00F825E5" w:rsidRDefault="00F825E5" w:rsidP="008627DF">
      <w:pPr>
        <w:spacing w:after="0" w:line="240" w:lineRule="auto"/>
      </w:pPr>
      <w:r>
        <w:continuationSeparator/>
      </w:r>
    </w:p>
    <w:p w14:paraId="4E6BE8F8" w14:textId="77777777" w:rsidR="00F825E5" w:rsidRDefault="00F825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EB8B1" w14:textId="3A088EB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81144B">
      <w:t>Types of Data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80B6D" w14:textId="0FDD7E80" w:rsidR="00583E1F" w:rsidRDefault="00E47992">
    <w:pPr>
      <w:pStyle w:val="Header"/>
    </w:pPr>
    <w:r>
      <w:rPr>
        <w:noProof/>
      </w:rPr>
      <w:drawing>
        <wp:inline distT="0" distB="0" distL="0" distR="0" wp14:anchorId="3F4AAE6C" wp14:editId="2F12285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BB1749"/>
    <w:multiLevelType w:val="hybridMultilevel"/>
    <w:tmpl w:val="88C2F3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8"/>
  </w:num>
  <w:num w:numId="1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2420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5154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8D4"/>
    <w:rsid w:val="00192F12"/>
    <w:rsid w:val="00193F14"/>
    <w:rsid w:val="00194A2D"/>
    <w:rsid w:val="00195FC1"/>
    <w:rsid w:val="00197614"/>
    <w:rsid w:val="001A0312"/>
    <w:rsid w:val="001A15DA"/>
    <w:rsid w:val="001A2694"/>
    <w:rsid w:val="001A3CC7"/>
    <w:rsid w:val="001A54CD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39DF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0F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5183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0F91"/>
    <w:rsid w:val="0031371D"/>
    <w:rsid w:val="0031693E"/>
    <w:rsid w:val="0031789F"/>
    <w:rsid w:val="00320788"/>
    <w:rsid w:val="003233A3"/>
    <w:rsid w:val="00327745"/>
    <w:rsid w:val="00331822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361"/>
    <w:rsid w:val="003636CF"/>
    <w:rsid w:val="003643F0"/>
    <w:rsid w:val="0036465A"/>
    <w:rsid w:val="00367A38"/>
    <w:rsid w:val="0037266E"/>
    <w:rsid w:val="00374CA9"/>
    <w:rsid w:val="00375A29"/>
    <w:rsid w:val="00384930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3C9B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1188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E7A62"/>
    <w:rsid w:val="004F344A"/>
    <w:rsid w:val="005037B0"/>
    <w:rsid w:val="00504ED4"/>
    <w:rsid w:val="00510639"/>
    <w:rsid w:val="00510A43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9B8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06E6D"/>
    <w:rsid w:val="006131CE"/>
    <w:rsid w:val="0061336B"/>
    <w:rsid w:val="00617D6E"/>
    <w:rsid w:val="0062075E"/>
    <w:rsid w:val="00622D61"/>
    <w:rsid w:val="00624198"/>
    <w:rsid w:val="00626704"/>
    <w:rsid w:val="0064244D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96C52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9A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5329"/>
    <w:rsid w:val="007267CF"/>
    <w:rsid w:val="00731F3F"/>
    <w:rsid w:val="00733BAB"/>
    <w:rsid w:val="00737EEE"/>
    <w:rsid w:val="0074181F"/>
    <w:rsid w:val="007436BF"/>
    <w:rsid w:val="007443E9"/>
    <w:rsid w:val="00745DCE"/>
    <w:rsid w:val="007471F1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A6AB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14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27DF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4F3F"/>
    <w:rsid w:val="008E5B64"/>
    <w:rsid w:val="008E7D8F"/>
    <w:rsid w:val="008E7DAA"/>
    <w:rsid w:val="008F0094"/>
    <w:rsid w:val="008F340F"/>
    <w:rsid w:val="008F3F5A"/>
    <w:rsid w:val="00901D7B"/>
    <w:rsid w:val="0090231D"/>
    <w:rsid w:val="00903523"/>
    <w:rsid w:val="0090460C"/>
    <w:rsid w:val="0090659A"/>
    <w:rsid w:val="00907285"/>
    <w:rsid w:val="00911080"/>
    <w:rsid w:val="00913703"/>
    <w:rsid w:val="009154C8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13C9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244F"/>
    <w:rsid w:val="00A46F0A"/>
    <w:rsid w:val="00A46F25"/>
    <w:rsid w:val="00A47CC2"/>
    <w:rsid w:val="00A502BA"/>
    <w:rsid w:val="00A52FAB"/>
    <w:rsid w:val="00A57DFF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259"/>
    <w:rsid w:val="00BB451E"/>
    <w:rsid w:val="00BB4D9B"/>
    <w:rsid w:val="00BB73FF"/>
    <w:rsid w:val="00BB7688"/>
    <w:rsid w:val="00BC0DDB"/>
    <w:rsid w:val="00BC73CE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4CC6"/>
    <w:rsid w:val="00DB5F4D"/>
    <w:rsid w:val="00DB6DA5"/>
    <w:rsid w:val="00DC076B"/>
    <w:rsid w:val="00DC1626"/>
    <w:rsid w:val="00DC186F"/>
    <w:rsid w:val="00DC252F"/>
    <w:rsid w:val="00DC6050"/>
    <w:rsid w:val="00DC7701"/>
    <w:rsid w:val="00DD16AA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A9D"/>
    <w:rsid w:val="00E37F47"/>
    <w:rsid w:val="00E449D0"/>
    <w:rsid w:val="00E4506A"/>
    <w:rsid w:val="00E47992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3B96"/>
    <w:rsid w:val="00EA486E"/>
    <w:rsid w:val="00EA4FA3"/>
    <w:rsid w:val="00EB001B"/>
    <w:rsid w:val="00EB3082"/>
    <w:rsid w:val="00EB6C33"/>
    <w:rsid w:val="00EC358D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25E5"/>
    <w:rsid w:val="00F84C28"/>
    <w:rsid w:val="00F85D82"/>
    <w:rsid w:val="00F92728"/>
    <w:rsid w:val="00F9710E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05DB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9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61148-7E8F-4F07-B782-38B3C5BD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Windows User</cp:lastModifiedBy>
  <cp:revision>5</cp:revision>
  <cp:lastPrinted>2018-06-20T17:46:00Z</cp:lastPrinted>
  <dcterms:created xsi:type="dcterms:W3CDTF">2018-08-09T18:04:00Z</dcterms:created>
  <dcterms:modified xsi:type="dcterms:W3CDTF">2020-10-23T06:14:00Z</dcterms:modified>
</cp:coreProperties>
</file>