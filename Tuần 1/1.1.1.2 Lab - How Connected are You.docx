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E34A8" w14:textId="2D07D102" w:rsidR="0002636A" w:rsidRPr="00AC425E" w:rsidRDefault="00975174" w:rsidP="009C72D4">
      <w:pPr>
        <w:pStyle w:val="LabTitle"/>
        <w:rPr>
          <w:rFonts w:cs="Arial"/>
          <w:color w:val="000000"/>
          <w:szCs w:val="32"/>
          <w:lang/>
        </w:rPr>
      </w:pPr>
      <w:r w:rsidRPr="00AC425E">
        <w:rPr>
          <w:rFonts w:cs="Arial"/>
          <w:color w:val="000000"/>
          <w:szCs w:val="32"/>
          <w:lang/>
        </w:rPr>
        <w:t>Lab</w:t>
      </w:r>
      <w:r w:rsidR="007B5099" w:rsidRPr="00AC425E">
        <w:rPr>
          <w:rFonts w:cs="Arial"/>
          <w:color w:val="000000"/>
          <w:szCs w:val="32"/>
          <w:lang/>
        </w:rPr>
        <w:t xml:space="preserve"> </w:t>
      </w:r>
      <w:r w:rsidR="0002636A" w:rsidRPr="00AC425E">
        <w:rPr>
          <w:rFonts w:cs="Arial"/>
          <w:color w:val="000000"/>
          <w:szCs w:val="32"/>
          <w:lang/>
        </w:rPr>
        <w:t>–</w:t>
      </w:r>
      <w:r w:rsidR="00582867" w:rsidRPr="00AC425E">
        <w:rPr>
          <w:rFonts w:cs="Arial"/>
          <w:color w:val="000000"/>
          <w:szCs w:val="32"/>
          <w:lang/>
        </w:rPr>
        <w:t xml:space="preserve"> </w:t>
      </w:r>
      <w:r w:rsidR="00BB4259" w:rsidRPr="00BB4259">
        <w:rPr>
          <w:rFonts w:cs="Arial"/>
          <w:color w:val="000000"/>
          <w:szCs w:val="32"/>
          <w:lang/>
        </w:rPr>
        <w:t xml:space="preserve">How </w:t>
      </w:r>
      <w:r w:rsidR="00582867">
        <w:rPr>
          <w:rFonts w:cs="Arial"/>
          <w:color w:val="000000"/>
          <w:szCs w:val="32"/>
          <w:lang/>
        </w:rPr>
        <w:t xml:space="preserve">Connected are </w:t>
      </w:r>
      <w:proofErr w:type="gramStart"/>
      <w:r w:rsidR="00582867">
        <w:rPr>
          <w:rFonts w:cs="Arial"/>
          <w:color w:val="000000"/>
          <w:szCs w:val="32"/>
          <w:lang/>
        </w:rPr>
        <w:t>You</w:t>
      </w:r>
      <w:proofErr w:type="gramEnd"/>
      <w:r w:rsidR="00BB4259" w:rsidRPr="00BB4259">
        <w:rPr>
          <w:rFonts w:cs="Arial"/>
          <w:color w:val="000000"/>
          <w:szCs w:val="32"/>
          <w:lang/>
        </w:rPr>
        <w:t>?</w:t>
      </w:r>
    </w:p>
    <w:p w14:paraId="71073EA0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3DFA6DF8" w14:textId="77777777" w:rsidR="00BB4259" w:rsidRPr="00BB4259" w:rsidRDefault="00BB4259" w:rsidP="00BB4259">
      <w:pPr>
        <w:pStyle w:val="ReflectionQ"/>
        <w:numPr>
          <w:ilvl w:val="0"/>
          <w:numId w:val="0"/>
        </w:numPr>
        <w:rPr>
          <w:sz w:val="24"/>
        </w:rPr>
      </w:pPr>
      <w:r w:rsidRPr="00BB4259">
        <w:rPr>
          <w:lang/>
        </w:rPr>
        <w:t xml:space="preserve">Survey 3 or 4 people: family, colleagues, </w:t>
      </w:r>
      <w:r w:rsidR="003A674A">
        <w:rPr>
          <w:lang/>
        </w:rPr>
        <w:t xml:space="preserve">and </w:t>
      </w:r>
      <w:r w:rsidRPr="00BB4259">
        <w:rPr>
          <w:lang/>
        </w:rPr>
        <w:t>friends</w:t>
      </w:r>
      <w:r>
        <w:rPr>
          <w:lang/>
        </w:rPr>
        <w:t>.</w:t>
      </w:r>
      <w:r w:rsidRPr="00BB4259">
        <w:rPr>
          <w:lang/>
        </w:rPr>
        <w:t xml:space="preserve"> </w:t>
      </w:r>
      <w:r>
        <w:rPr>
          <w:lang/>
        </w:rPr>
        <w:t xml:space="preserve"> Determine how many hours </w:t>
      </w:r>
      <w:r w:rsidRPr="00BB4259">
        <w:rPr>
          <w:lang/>
        </w:rPr>
        <w:t xml:space="preserve">they </w:t>
      </w:r>
      <w:r>
        <w:rPr>
          <w:lang/>
        </w:rPr>
        <w:t xml:space="preserve">are </w:t>
      </w:r>
      <w:r w:rsidRPr="00BB4259">
        <w:rPr>
          <w:lang/>
        </w:rPr>
        <w:t xml:space="preserve">"connected" via any device during each day. </w:t>
      </w:r>
    </w:p>
    <w:p w14:paraId="4B59A806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498FBB5B" w14:textId="3208C985" w:rsidR="00737EEE" w:rsidRPr="00E85606" w:rsidRDefault="00E85606" w:rsidP="00E85606">
      <w:pPr>
        <w:pStyle w:val="LabSection"/>
        <w:rPr>
          <w:b w:val="0"/>
          <w:sz w:val="20"/>
          <w:szCs w:val="20"/>
        </w:rPr>
      </w:pPr>
      <w:r w:rsidRPr="00E85606">
        <w:rPr>
          <w:b w:val="0"/>
          <w:sz w:val="20"/>
          <w:szCs w:val="20"/>
        </w:rPr>
        <w:t>It is important to understand that most people born in the 1990s, will have grown up in a primarily digital world.</w:t>
      </w:r>
      <w:r>
        <w:rPr>
          <w:b w:val="0"/>
          <w:sz w:val="20"/>
          <w:szCs w:val="20"/>
        </w:rPr>
        <w:t xml:space="preserve"> </w:t>
      </w:r>
      <w:r w:rsidR="00BB4259" w:rsidRPr="00E85606">
        <w:rPr>
          <w:b w:val="0"/>
          <w:sz w:val="20"/>
          <w:szCs w:val="20"/>
        </w:rPr>
        <w:t>Computers, the Internet, mobile phones, texting, social networking are</w:t>
      </w:r>
      <w:r w:rsidR="003A674A" w:rsidRPr="00E85606">
        <w:rPr>
          <w:b w:val="0"/>
          <w:sz w:val="20"/>
          <w:szCs w:val="20"/>
        </w:rPr>
        <w:t xml:space="preserve"> all</w:t>
      </w:r>
      <w:r w:rsidR="00BB4259" w:rsidRPr="00E85606">
        <w:rPr>
          <w:b w:val="0"/>
          <w:sz w:val="20"/>
          <w:szCs w:val="20"/>
        </w:rPr>
        <w:t xml:space="preserve"> second nature to members of this group</w:t>
      </w:r>
      <w:r w:rsidR="00155AD0" w:rsidRPr="00E85606">
        <w:rPr>
          <w:b w:val="0"/>
          <w:sz w:val="20"/>
          <w:szCs w:val="20"/>
        </w:rPr>
        <w:t>.</w:t>
      </w:r>
      <w:r w:rsidR="00BC73CE" w:rsidRPr="00E85606">
        <w:rPr>
          <w:b w:val="0"/>
          <w:sz w:val="20"/>
          <w:szCs w:val="20"/>
        </w:rPr>
        <w:t xml:space="preserve"> This survey will help </w:t>
      </w:r>
      <w:r w:rsidR="003A674A" w:rsidRPr="00E85606">
        <w:rPr>
          <w:b w:val="0"/>
          <w:sz w:val="20"/>
          <w:szCs w:val="20"/>
        </w:rPr>
        <w:t xml:space="preserve">you </w:t>
      </w:r>
      <w:r w:rsidR="00BC73CE" w:rsidRPr="00E85606">
        <w:rPr>
          <w:b w:val="0"/>
          <w:sz w:val="20"/>
          <w:szCs w:val="20"/>
        </w:rPr>
        <w:t>to recognize how much of the day is actually spent “connected”. This will help us to see the impact this generation will have on business and the economy.</w:t>
      </w:r>
    </w:p>
    <w:p w14:paraId="2A136F59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46A36247" w14:textId="77777777" w:rsidR="0002636A" w:rsidRDefault="00BC73CE" w:rsidP="0002636A">
      <w:pPr>
        <w:pStyle w:val="Bulletlevel1"/>
      </w:pPr>
      <w:r>
        <w:t>3 or 4 people (friends, family, colleagues)</w:t>
      </w:r>
    </w:p>
    <w:p w14:paraId="04FE196F" w14:textId="77777777" w:rsidR="008B48F0" w:rsidRPr="00D36116" w:rsidRDefault="00BC73CE" w:rsidP="00D36116">
      <w:pPr>
        <w:pStyle w:val="StepHead"/>
      </w:pPr>
      <w:r>
        <w:t>Create a spreadsheet similar to the one below.</w:t>
      </w:r>
    </w:p>
    <w:p w14:paraId="2322706C" w14:textId="77777777" w:rsidR="002545E9" w:rsidRDefault="00310F91" w:rsidP="002545E9">
      <w:pPr>
        <w:pStyle w:val="SubStepAlpha"/>
      </w:pPr>
      <w:r>
        <w:t>Add extra rows for more information if needed.</w:t>
      </w:r>
    </w:p>
    <w:p w14:paraId="7B3FA271" w14:textId="77777777" w:rsidR="0096489F" w:rsidRDefault="00367A38" w:rsidP="0096489F">
      <w:pPr>
        <w:pStyle w:val="Visual"/>
      </w:pPr>
      <w:r>
        <w:rPr>
          <w:noProof/>
        </w:rPr>
        <w:drawing>
          <wp:inline distT="0" distB="0" distL="0" distR="0" wp14:anchorId="495135A7" wp14:editId="7CF8B587">
            <wp:extent cx="5245370" cy="3880049"/>
            <wp:effectExtent l="0" t="0" r="0" b="6350"/>
            <wp:docPr id="1" name="Picture 1" descr="shows a spreadsheet listing the hours, tasks and devices used on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6A1" w14:textId="77777777" w:rsidR="00BC0DDB" w:rsidRDefault="00310F91" w:rsidP="00D36116">
      <w:pPr>
        <w:pStyle w:val="StepHead"/>
      </w:pPr>
      <w:r>
        <w:lastRenderedPageBreak/>
        <w:t>Summarize findings.</w:t>
      </w:r>
    </w:p>
    <w:p w14:paraId="039BF8D1" w14:textId="1C44129B" w:rsidR="00310F91" w:rsidRDefault="00310F91" w:rsidP="00696C52">
      <w:pPr>
        <w:pStyle w:val="SubStepAlpha"/>
        <w:numPr>
          <w:ilvl w:val="0"/>
          <w:numId w:val="16"/>
        </w:numPr>
        <w:ind w:left="720"/>
      </w:pPr>
      <w:r>
        <w:t xml:space="preserve">What was the average amount of time spent “connected” by </w:t>
      </w:r>
      <w:r w:rsidR="0028157D">
        <w:t>all of your interviewees?</w:t>
      </w:r>
      <w:r w:rsidR="0028157D">
        <w:br/>
      </w:r>
      <w:r w:rsidR="0028157D">
        <w:br/>
      </w:r>
      <w:r w:rsidR="0028157D" w:rsidRPr="0028157D">
        <w:rPr>
          <w:color w:val="FF0000"/>
        </w:rPr>
        <w:t>Thời gian trung bình khoả</w:t>
      </w:r>
      <w:r w:rsidR="0028157D">
        <w:rPr>
          <w:color w:val="FF0000"/>
        </w:rPr>
        <w:t xml:space="preserve">ng </w:t>
      </w:r>
      <w:r w:rsidR="00074B36">
        <w:rPr>
          <w:color w:val="FF0000"/>
        </w:rPr>
        <w:t>6</w:t>
      </w:r>
      <w:r w:rsidR="0028157D" w:rsidRPr="0028157D">
        <w:rPr>
          <w:color w:val="FF0000"/>
        </w:rPr>
        <w:t xml:space="preserve"> giờ.</w:t>
      </w:r>
    </w:p>
    <w:p w14:paraId="04F2FAC7" w14:textId="48D4A045" w:rsidR="00696C52" w:rsidRDefault="00310F91" w:rsidP="00696C52">
      <w:pPr>
        <w:pStyle w:val="SubStepAlpha"/>
        <w:numPr>
          <w:ilvl w:val="0"/>
          <w:numId w:val="16"/>
        </w:numPr>
        <w:ind w:left="720"/>
      </w:pPr>
      <w:r>
        <w:t>How many people were connected on more than one device at a time?</w:t>
      </w:r>
      <w:r w:rsidR="00696C52">
        <w:br/>
      </w:r>
      <w:r w:rsidR="00696C52">
        <w:br/>
      </w:r>
      <w:r w:rsidR="0028157D" w:rsidRPr="0028157D">
        <w:rPr>
          <w:color w:val="FF0000"/>
        </w:rPr>
        <w:t>2 người</w:t>
      </w:r>
    </w:p>
    <w:p w14:paraId="788B51D9" w14:textId="6B9CFEF2" w:rsidR="00696C52" w:rsidRDefault="00696C52" w:rsidP="0028157D">
      <w:pPr>
        <w:pStyle w:val="SubStepAlpha"/>
        <w:numPr>
          <w:ilvl w:val="0"/>
          <w:numId w:val="0"/>
        </w:numPr>
        <w:rPr>
          <w:rStyle w:val="AnswerGray"/>
        </w:rPr>
      </w:pPr>
    </w:p>
    <w:p w14:paraId="13CFDC75" w14:textId="5B60DC55" w:rsidR="00696C52" w:rsidRDefault="00696C52" w:rsidP="00696C52">
      <w:pPr>
        <w:pStyle w:val="SubStepAlpha"/>
        <w:numPr>
          <w:ilvl w:val="0"/>
          <w:numId w:val="16"/>
        </w:numPr>
        <w:ind w:left="720"/>
      </w:pPr>
      <w:r>
        <w:t>Did age make a difference to the amount of “connected” time during a day? If yes, what do</w:t>
      </w:r>
      <w:r w:rsidR="00074B36">
        <w:t xml:space="preserve"> you think is the reason?</w:t>
      </w:r>
      <w:r w:rsidR="00074B36">
        <w:br/>
      </w:r>
      <w:r w:rsidR="00074B36">
        <w:br/>
      </w:r>
      <w:r w:rsidR="00074B36" w:rsidRPr="00074B36">
        <w:rPr>
          <w:color w:val="FF0000"/>
        </w:rPr>
        <w:t>Có. Vì lứa tuổi,</w:t>
      </w:r>
      <w:r w:rsidR="00074B36">
        <w:rPr>
          <w:color w:val="FF0000"/>
        </w:rPr>
        <w:t xml:space="preserve"> </w:t>
      </w:r>
      <w:r w:rsidR="00074B36" w:rsidRPr="00074B36">
        <w:rPr>
          <w:color w:val="FF0000"/>
        </w:rPr>
        <w:t>công việc khác nhau sẽ có nhu cầu sử dụng mạng khác nhau.</w:t>
      </w:r>
    </w:p>
    <w:p w14:paraId="28493A44" w14:textId="3A5B7E4E" w:rsidR="00696C52" w:rsidRDefault="00696C52" w:rsidP="00696C52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1C4CFA4D" w14:textId="385612D1" w:rsidR="00696C52" w:rsidRDefault="00696C52" w:rsidP="00696C52">
      <w:pPr>
        <w:pStyle w:val="SubStepAlpha"/>
        <w:numPr>
          <w:ilvl w:val="0"/>
          <w:numId w:val="16"/>
        </w:numPr>
        <w:ind w:left="720"/>
      </w:pPr>
      <w:r>
        <w:t xml:space="preserve">Did gender make a difference to the amount of “connected” time </w:t>
      </w:r>
      <w:r w:rsidR="003A674A">
        <w:t>d</w:t>
      </w:r>
      <w:r>
        <w:t>uring the day? If yes, what do you think is the reason?</w:t>
      </w:r>
      <w:r>
        <w:br/>
      </w:r>
      <w:r>
        <w:br/>
      </w:r>
      <w:r w:rsidR="00074B36" w:rsidRPr="00074B36">
        <w:rPr>
          <w:color w:val="FF0000"/>
        </w:rPr>
        <w:t>Không</w:t>
      </w:r>
      <w:r>
        <w:br/>
      </w:r>
      <w:r>
        <w:br/>
      </w:r>
    </w:p>
    <w:p w14:paraId="502B2D45" w14:textId="56F78FF9" w:rsidR="00384930" w:rsidRDefault="00696C52" w:rsidP="00384930">
      <w:pPr>
        <w:pStyle w:val="SubStepAlpha"/>
        <w:numPr>
          <w:ilvl w:val="0"/>
          <w:numId w:val="16"/>
        </w:numPr>
        <w:ind w:left="720"/>
      </w:pPr>
      <w:r>
        <w:t>How might this inform</w:t>
      </w:r>
      <w:r w:rsidR="00384930">
        <w:t>ation affect the way businesses address their processes?</w:t>
      </w:r>
      <w:r w:rsidR="00384930">
        <w:br/>
      </w:r>
      <w:r w:rsidR="00384930">
        <w:br/>
      </w:r>
      <w:bookmarkStart w:id="0" w:name="_GoBack"/>
      <w:r w:rsidR="00074B36" w:rsidRPr="00074B36">
        <w:rPr>
          <w:color w:val="FF0000"/>
        </w:rPr>
        <w:t>Thông tin có thể giúp thống kê, nắm bắt nhu cầu của người dùng ở từng giới tính và độ tuổi khác nhau để hướng đến phát triển kinh tế.</w:t>
      </w:r>
      <w:bookmarkEnd w:id="0"/>
    </w:p>
    <w:p w14:paraId="23748CFB" w14:textId="3CBD7DAC" w:rsidR="00696C52" w:rsidRDefault="00384930" w:rsidP="00384930">
      <w:pPr>
        <w:pStyle w:val="SubStepAlpha"/>
        <w:numPr>
          <w:ilvl w:val="0"/>
          <w:numId w:val="0"/>
        </w:numPr>
        <w:ind w:left="720"/>
      </w:pPr>
      <w:r>
        <w:br/>
      </w:r>
      <w:r>
        <w:br/>
      </w:r>
    </w:p>
    <w:sectPr w:rsidR="00696C52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4B7E0" w14:textId="77777777" w:rsidR="00401F47" w:rsidRDefault="00401F47" w:rsidP="00544040">
      <w:pPr>
        <w:spacing w:after="0" w:line="240" w:lineRule="auto"/>
      </w:pPr>
      <w:r>
        <w:separator/>
      </w:r>
    </w:p>
    <w:p w14:paraId="46DED80D" w14:textId="77777777" w:rsidR="00401F47" w:rsidRDefault="00401F47"/>
  </w:endnote>
  <w:endnote w:type="continuationSeparator" w:id="0">
    <w:p w14:paraId="76DABBB8" w14:textId="77777777" w:rsidR="00401F47" w:rsidRDefault="00401F47" w:rsidP="00544040">
      <w:pPr>
        <w:spacing w:after="0" w:line="240" w:lineRule="auto"/>
      </w:pPr>
      <w:r>
        <w:continuationSeparator/>
      </w:r>
    </w:p>
    <w:p w14:paraId="40607C5A" w14:textId="77777777" w:rsidR="00401F47" w:rsidRDefault="00401F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F1227" w14:textId="03B7575E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C2B48">
      <w:rPr>
        <w:noProof/>
      </w:rPr>
      <w:t>2020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074B36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074B36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11CFC" w14:textId="583FE5C4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C2B48">
      <w:rPr>
        <w:noProof/>
      </w:rPr>
      <w:t>2020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074B36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074B36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8D84E" w14:textId="77777777" w:rsidR="00401F47" w:rsidRDefault="00401F47" w:rsidP="00544040">
      <w:pPr>
        <w:spacing w:after="0" w:line="240" w:lineRule="auto"/>
      </w:pPr>
      <w:r>
        <w:separator/>
      </w:r>
    </w:p>
  </w:footnote>
  <w:footnote w:type="continuationSeparator" w:id="0">
    <w:p w14:paraId="02F95662" w14:textId="77777777" w:rsidR="00401F47" w:rsidRDefault="00401F47" w:rsidP="00544040">
      <w:pPr>
        <w:spacing w:after="0" w:line="240" w:lineRule="auto"/>
      </w:pPr>
      <w:r>
        <w:continuationSeparator/>
      </w:r>
    </w:p>
    <w:p w14:paraId="32739AB6" w14:textId="77777777" w:rsidR="00401F47" w:rsidRDefault="00401F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2151B" w14:textId="15ABE979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1E53F0">
      <w:t>How Connected are You?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9FE2B" w14:textId="64834B7A" w:rsidR="00583E1F" w:rsidRDefault="002125EF">
    <w:pPr>
      <w:pStyle w:val="Header"/>
    </w:pPr>
    <w:r>
      <w:rPr>
        <w:noProof/>
      </w:rPr>
      <w:drawing>
        <wp:inline distT="0" distB="0" distL="0" distR="0" wp14:anchorId="1BF37E16" wp14:editId="6738C1A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BB1749"/>
    <w:multiLevelType w:val="hybridMultilevel"/>
    <w:tmpl w:val="88C2F3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8"/>
  </w:num>
  <w:num w:numId="1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4B3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36DA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3F0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014E"/>
    <w:rsid w:val="002113B8"/>
    <w:rsid w:val="002125EF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57D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0F91"/>
    <w:rsid w:val="0031371D"/>
    <w:rsid w:val="0031789F"/>
    <w:rsid w:val="00320788"/>
    <w:rsid w:val="003233A3"/>
    <w:rsid w:val="00327745"/>
    <w:rsid w:val="00331822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361"/>
    <w:rsid w:val="003636CF"/>
    <w:rsid w:val="003643F0"/>
    <w:rsid w:val="0036465A"/>
    <w:rsid w:val="00367A38"/>
    <w:rsid w:val="0037266E"/>
    <w:rsid w:val="00374CA9"/>
    <w:rsid w:val="00375A29"/>
    <w:rsid w:val="00384930"/>
    <w:rsid w:val="0038581C"/>
    <w:rsid w:val="0039147C"/>
    <w:rsid w:val="00392C65"/>
    <w:rsid w:val="00392ED5"/>
    <w:rsid w:val="003A19DC"/>
    <w:rsid w:val="003A1B45"/>
    <w:rsid w:val="003A674A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1F47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47F12"/>
    <w:rsid w:val="00450F7A"/>
    <w:rsid w:val="00452C6D"/>
    <w:rsid w:val="00455E0B"/>
    <w:rsid w:val="00463B76"/>
    <w:rsid w:val="00463C37"/>
    <w:rsid w:val="00464D36"/>
    <w:rsid w:val="004659EE"/>
    <w:rsid w:val="004663AC"/>
    <w:rsid w:val="00477277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44040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867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06E6D"/>
    <w:rsid w:val="006131CE"/>
    <w:rsid w:val="0061336B"/>
    <w:rsid w:val="00617D6E"/>
    <w:rsid w:val="0062075E"/>
    <w:rsid w:val="00622D61"/>
    <w:rsid w:val="00624198"/>
    <w:rsid w:val="00626704"/>
    <w:rsid w:val="00635A03"/>
    <w:rsid w:val="0064244D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0C38"/>
    <w:rsid w:val="00691816"/>
    <w:rsid w:val="00695EE2"/>
    <w:rsid w:val="0069660B"/>
    <w:rsid w:val="00696C52"/>
    <w:rsid w:val="006A0BE3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9A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471F1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3EF6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4F1C"/>
    <w:rsid w:val="008E5B64"/>
    <w:rsid w:val="008E7D8F"/>
    <w:rsid w:val="008E7DAA"/>
    <w:rsid w:val="008F0094"/>
    <w:rsid w:val="008F340F"/>
    <w:rsid w:val="008F3F5A"/>
    <w:rsid w:val="00901D7B"/>
    <w:rsid w:val="0090231D"/>
    <w:rsid w:val="00903523"/>
    <w:rsid w:val="0090460C"/>
    <w:rsid w:val="0090659A"/>
    <w:rsid w:val="00907285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412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13C9"/>
    <w:rsid w:val="009E2309"/>
    <w:rsid w:val="009E42B9"/>
    <w:rsid w:val="009E4F8E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425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479"/>
    <w:rsid w:val="00B97943"/>
    <w:rsid w:val="00BA1D0B"/>
    <w:rsid w:val="00BA6972"/>
    <w:rsid w:val="00BB1E0D"/>
    <w:rsid w:val="00BB4259"/>
    <w:rsid w:val="00BB451E"/>
    <w:rsid w:val="00BB4D9B"/>
    <w:rsid w:val="00BB73FF"/>
    <w:rsid w:val="00BB7688"/>
    <w:rsid w:val="00BC0DDB"/>
    <w:rsid w:val="00BC73CE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68FC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246C"/>
    <w:rsid w:val="00DB3763"/>
    <w:rsid w:val="00DB4029"/>
    <w:rsid w:val="00DB5F4D"/>
    <w:rsid w:val="00DB6DA5"/>
    <w:rsid w:val="00DC076B"/>
    <w:rsid w:val="00DC1626"/>
    <w:rsid w:val="00DC186F"/>
    <w:rsid w:val="00DC252F"/>
    <w:rsid w:val="00DC2B48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6BD7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5606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0EDF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5792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05DB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F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17F0E-A73E-4B34-86B5-E6B9DCF0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44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Windows User</cp:lastModifiedBy>
  <cp:revision>4</cp:revision>
  <cp:lastPrinted>2018-07-11T18:00:00Z</cp:lastPrinted>
  <dcterms:created xsi:type="dcterms:W3CDTF">2020-08-28T06:06:00Z</dcterms:created>
  <dcterms:modified xsi:type="dcterms:W3CDTF">2020-08-28T06:50:00Z</dcterms:modified>
</cp:coreProperties>
</file>